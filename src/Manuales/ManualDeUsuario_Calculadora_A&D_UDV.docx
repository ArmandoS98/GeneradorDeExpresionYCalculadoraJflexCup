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600" w:firstRow="0" w:lastRow="0" w:firstColumn="0" w:lastColumn="0" w:noHBand="1" w:noVBand="1"/>
        <w:tblDescription w:val="Layout table"/>
      </w:tblPr>
      <w:tblGrid>
        <w:gridCol w:w="5962"/>
        <w:gridCol w:w="5558"/>
      </w:tblGrid>
      <w:tr w:rsidR="00BF3499" w:rsidRPr="00DD4D0D" w14:paraId="61E7349E" w14:textId="77777777" w:rsidTr="004C2821">
        <w:trPr>
          <w:trHeight w:val="2614"/>
          <w:jc w:val="center"/>
        </w:trPr>
        <w:tc>
          <w:tcPr>
            <w:tcW w:w="5962" w:type="dxa"/>
          </w:tcPr>
          <w:p w14:paraId="32066578" w14:textId="1356EBE7" w:rsidR="00BF3499" w:rsidRPr="00DD4D0D" w:rsidRDefault="00BF3499" w:rsidP="00AD7C00">
            <w:pPr>
              <w:pStyle w:val="Title"/>
              <w:rPr>
                <w:lang w:val="es-GT"/>
              </w:rPr>
            </w:pPr>
          </w:p>
        </w:tc>
        <w:tc>
          <w:tcPr>
            <w:tcW w:w="5558" w:type="dxa"/>
          </w:tcPr>
          <w:p w14:paraId="3A6F7BA5" w14:textId="77777777" w:rsidR="00BF3499" w:rsidRPr="00DD4D0D" w:rsidRDefault="00BF3499">
            <w:pPr>
              <w:rPr>
                <w:lang w:val="es-GT"/>
              </w:rPr>
            </w:pPr>
          </w:p>
        </w:tc>
      </w:tr>
      <w:tr w:rsidR="00BF3499" w:rsidRPr="00DD4D0D" w14:paraId="0DF042D9" w14:textId="77777777" w:rsidTr="004C2821">
        <w:trPr>
          <w:trHeight w:val="1678"/>
          <w:jc w:val="center"/>
        </w:trPr>
        <w:tc>
          <w:tcPr>
            <w:tcW w:w="5962" w:type="dxa"/>
          </w:tcPr>
          <w:p w14:paraId="7DDA7CC4" w14:textId="77777777" w:rsidR="00BF3499" w:rsidRPr="00DD4D0D" w:rsidRDefault="00BF3499">
            <w:pPr>
              <w:rPr>
                <w:lang w:val="es-GT"/>
              </w:rPr>
            </w:pPr>
          </w:p>
        </w:tc>
        <w:tc>
          <w:tcPr>
            <w:tcW w:w="5558" w:type="dxa"/>
          </w:tcPr>
          <w:p w14:paraId="49798C1A" w14:textId="77777777" w:rsidR="00B94EA9" w:rsidRPr="00DD4D0D" w:rsidRDefault="00B94EA9" w:rsidP="00B94EA9">
            <w:pPr>
              <w:pStyle w:val="Subtitle"/>
              <w:rPr>
                <w:lang w:val="es-GT"/>
              </w:rPr>
            </w:pPr>
            <w:r w:rsidRPr="00DD4D0D">
              <w:rPr>
                <w:lang w:val="es-GT"/>
              </w:rPr>
              <w:t>A&amp;D Productions</w:t>
            </w:r>
          </w:p>
          <w:p w14:paraId="5700AE2A" w14:textId="77777777" w:rsidR="00B94EA9" w:rsidRPr="00DD4D0D" w:rsidRDefault="00B94EA9" w:rsidP="00B94EA9">
            <w:pPr>
              <w:pStyle w:val="Subtitle"/>
              <w:rPr>
                <w:lang w:val="es-GT"/>
              </w:rPr>
            </w:pPr>
            <w:r w:rsidRPr="00DD4D0D">
              <w:rPr>
                <w:lang w:val="es-GT"/>
              </w:rPr>
              <w:t>Guatemala 28 de Abril, 2021</w:t>
            </w:r>
          </w:p>
          <w:p w14:paraId="32414B3D" w14:textId="46E33FAA" w:rsidR="00BF3499" w:rsidRPr="00DD4D0D" w:rsidRDefault="00B94EA9" w:rsidP="00B94EA9">
            <w:pPr>
              <w:pStyle w:val="Subtitle"/>
              <w:rPr>
                <w:lang w:val="es-GT"/>
              </w:rPr>
            </w:pPr>
            <w:r w:rsidRPr="00DD4D0D">
              <w:rPr>
                <w:lang w:val="es-GT"/>
              </w:rPr>
              <w:t>Manual de usuario</w:t>
            </w:r>
          </w:p>
        </w:tc>
      </w:tr>
      <w:tr w:rsidR="00BF3499" w:rsidRPr="00DD4D0D" w14:paraId="6B2B894A" w14:textId="77777777" w:rsidTr="004C2821">
        <w:trPr>
          <w:trHeight w:val="8464"/>
          <w:jc w:val="center"/>
        </w:trPr>
        <w:tc>
          <w:tcPr>
            <w:tcW w:w="5962" w:type="dxa"/>
          </w:tcPr>
          <w:p w14:paraId="55413095" w14:textId="77777777" w:rsidR="00BF3499" w:rsidRPr="00DD4D0D" w:rsidRDefault="00BF3499">
            <w:pPr>
              <w:rPr>
                <w:lang w:val="es-GT"/>
              </w:rPr>
            </w:pPr>
          </w:p>
        </w:tc>
        <w:tc>
          <w:tcPr>
            <w:tcW w:w="5558" w:type="dxa"/>
          </w:tcPr>
          <w:p w14:paraId="36B8D0B5" w14:textId="173C312F" w:rsidR="0097636C" w:rsidRPr="00DD4D0D" w:rsidRDefault="0097636C" w:rsidP="00B94EA9">
            <w:pPr>
              <w:rPr>
                <w:lang w:val="es-GT"/>
              </w:rPr>
            </w:pPr>
          </w:p>
        </w:tc>
      </w:tr>
      <w:tr w:rsidR="004C2821" w:rsidRPr="00DD4D0D" w14:paraId="06E725CF" w14:textId="77777777" w:rsidTr="004C2821">
        <w:trPr>
          <w:trHeight w:val="720"/>
          <w:jc w:val="center"/>
        </w:trPr>
        <w:tc>
          <w:tcPr>
            <w:tcW w:w="11520" w:type="dxa"/>
            <w:gridSpan w:val="2"/>
          </w:tcPr>
          <w:p w14:paraId="003EDE6A" w14:textId="2A3B4785" w:rsidR="004C2821" w:rsidRPr="00DD4D0D" w:rsidRDefault="00B94EA9" w:rsidP="004C2821">
            <w:pPr>
              <w:pStyle w:val="Quotecentred"/>
              <w:rPr>
                <w:lang w:val="es-GT"/>
              </w:rPr>
            </w:pPr>
            <w:r w:rsidRPr="00DD4D0D">
              <w:rPr>
                <w:lang w:val="es-GT"/>
              </w:rPr>
              <w:t>"Hay dos formas de escribir programas sin errores; sólo la tercera funciona"</w:t>
            </w:r>
          </w:p>
        </w:tc>
      </w:tr>
    </w:tbl>
    <w:p w14:paraId="6CA22A80" w14:textId="08A4B831" w:rsidR="004915D0" w:rsidRPr="00DD4D0D" w:rsidRDefault="00A3609B" w:rsidP="004C2821">
      <w:pPr>
        <w:spacing w:after="0"/>
        <w:rPr>
          <w:sz w:val="10"/>
          <w:lang w:val="es-GT"/>
        </w:rPr>
      </w:pPr>
      <w:r w:rsidRPr="00DD4D0D">
        <w:rPr>
          <w:noProof/>
          <w:lang w:val="es-GT"/>
        </w:rPr>
        <w:drawing>
          <wp:anchor distT="0" distB="0" distL="114300" distR="114300" simplePos="0" relativeHeight="251659264" behindDoc="1" locked="0" layoutInCell="1" allowOverlap="1" wp14:anchorId="0DD5288B" wp14:editId="323AD6EA">
            <wp:simplePos x="0" y="0"/>
            <wp:positionH relativeFrom="page">
              <wp:align>left</wp:align>
            </wp:positionH>
            <wp:positionV relativeFrom="page">
              <wp:posOffset>16676</wp:posOffset>
            </wp:positionV>
            <wp:extent cx="1714500" cy="1261872"/>
            <wp:effectExtent l="19050" t="0" r="19050" b="3765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618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5D0" w:rsidRPr="00DD4D0D">
        <w:rPr>
          <w:sz w:val="10"/>
          <w:lang w:val="es-GT"/>
        </w:rPr>
        <w:br w:type="page"/>
      </w:r>
    </w:p>
    <w:tbl>
      <w:tblPr>
        <w:tblW w:w="4640" w:type="pct"/>
        <w:jc w:val="center"/>
        <w:tblLook w:val="0600" w:firstRow="0" w:lastRow="0" w:firstColumn="0" w:lastColumn="0" w:noHBand="1" w:noVBand="1"/>
        <w:tblDescription w:val="Layout table"/>
      </w:tblPr>
      <w:tblGrid>
        <w:gridCol w:w="9127"/>
        <w:gridCol w:w="510"/>
        <w:gridCol w:w="1745"/>
      </w:tblGrid>
      <w:tr w:rsidR="0072278A" w:rsidRPr="00DD4D0D" w14:paraId="0CEF9431" w14:textId="77777777" w:rsidTr="0072278A">
        <w:trPr>
          <w:trHeight w:val="3019"/>
          <w:jc w:val="center"/>
        </w:trPr>
        <w:tc>
          <w:tcPr>
            <w:tcW w:w="8190" w:type="dxa"/>
          </w:tcPr>
          <w:p w14:paraId="74F9437F" w14:textId="476FD123" w:rsidR="00DD4D0D" w:rsidRDefault="00DD4D0D" w:rsidP="00DD4D0D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lastRenderedPageBreak/>
              <w:t>La pantalla principal del proyecto da al usario la</w:t>
            </w:r>
            <w:r>
              <w:rPr>
                <w:lang w:val="es-GT"/>
              </w:rPr>
              <w:br/>
              <w:t xml:space="preserve">facilidad de entender como posiblemente es el </w:t>
            </w:r>
            <w:r>
              <w:rPr>
                <w:lang w:val="es-GT"/>
              </w:rPr>
              <w:br/>
              <w:t>funcionamiento de esto, lo que se verá al ejecutar</w:t>
            </w:r>
            <w:r>
              <w:rPr>
                <w:lang w:val="es-GT"/>
              </w:rPr>
              <w:br/>
              <w:t>el software es lo siguiente:</w:t>
            </w:r>
            <w:r>
              <w:rPr>
                <w:lang w:val="es-GT"/>
              </w:rPr>
              <w:br/>
            </w:r>
            <w:r>
              <w:rPr>
                <w:lang w:val="es-GT"/>
              </w:rPr>
              <w:br/>
            </w:r>
            <w:r>
              <w:drawing>
                <wp:inline distT="0" distB="0" distL="0" distR="0" wp14:anchorId="27B70C39" wp14:editId="6CDD9C80">
                  <wp:extent cx="5460521" cy="4683760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43"/>
                          <a:stretch/>
                        </pic:blipFill>
                        <pic:spPr bwMode="auto">
                          <a:xfrm>
                            <a:off x="0" y="0"/>
                            <a:ext cx="5504913" cy="4721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C6590D" w14:textId="77777777" w:rsidR="00DD4D0D" w:rsidRDefault="00DD4D0D" w:rsidP="00DD4D0D">
            <w:pPr>
              <w:pStyle w:val="NormalonDarkBackground"/>
              <w:rPr>
                <w:lang w:val="es-GT"/>
              </w:rPr>
            </w:pPr>
          </w:p>
          <w:p w14:paraId="122D16BD" w14:textId="30B88F6E" w:rsidR="00DD4D0D" w:rsidRPr="00DD4D0D" w:rsidRDefault="00DD4D0D" w:rsidP="00DD4D0D">
            <w:pPr>
              <w:pStyle w:val="NormalonDarkBackground"/>
              <w:rPr>
                <w:lang w:val="es-GT"/>
              </w:rPr>
            </w:pPr>
          </w:p>
        </w:tc>
        <w:tc>
          <w:tcPr>
            <w:tcW w:w="763" w:type="dxa"/>
          </w:tcPr>
          <w:p w14:paraId="66CE0FE6" w14:textId="77777777" w:rsidR="00B21F48" w:rsidRPr="00DD4D0D" w:rsidRDefault="00B21F48" w:rsidP="00B21F48">
            <w:pPr>
              <w:pStyle w:val="Quotecentred"/>
              <w:rPr>
                <w:lang w:val="es-GT"/>
              </w:rPr>
            </w:pPr>
          </w:p>
        </w:tc>
        <w:tc>
          <w:tcPr>
            <w:tcW w:w="1736" w:type="dxa"/>
          </w:tcPr>
          <w:p w14:paraId="751FD700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9F934B6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5FFE71F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450298B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4C3FD45B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D842CF7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611B1ABD" w14:textId="77777777" w:rsidR="00697246" w:rsidRDefault="00697246" w:rsidP="00B21F48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A44D016" w14:textId="22BDA978" w:rsidR="00B21F48" w:rsidRPr="00DD4D0D" w:rsidRDefault="00DD4D0D" w:rsidP="00B21F48">
            <w:pPr>
              <w:pStyle w:val="Quote"/>
              <w:rPr>
                <w:b/>
                <w:bCs/>
                <w:lang w:val="es-GT"/>
              </w:rPr>
            </w:pPr>
            <w:r w:rsidRPr="00DD4D0D">
              <w:rPr>
                <w:b/>
                <w:bCs/>
                <w:sz w:val="32"/>
                <w:szCs w:val="24"/>
                <w:lang w:val="es-GT"/>
              </w:rPr>
              <w:t>¿Cómo funciona?</w:t>
            </w:r>
          </w:p>
        </w:tc>
      </w:tr>
      <w:tr w:rsidR="00DD4D0D" w:rsidRPr="00DD4D0D" w14:paraId="1F36B7EA" w14:textId="77777777" w:rsidTr="0072278A">
        <w:trPr>
          <w:trHeight w:val="8941"/>
          <w:jc w:val="center"/>
        </w:trPr>
        <w:tc>
          <w:tcPr>
            <w:tcW w:w="8954" w:type="dxa"/>
            <w:gridSpan w:val="2"/>
          </w:tcPr>
          <w:p w14:paraId="73FBC9A6" w14:textId="77777777" w:rsidR="00B21F48" w:rsidRDefault="0072278A" w:rsidP="00DD4D0D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En esta primera pantalla el usuario tendrá dos </w:t>
            </w:r>
            <w:r>
              <w:rPr>
                <w:lang w:val="es-GT"/>
              </w:rPr>
              <w:br/>
              <w:t>opciones para el ingreso de la operación:</w:t>
            </w:r>
          </w:p>
          <w:p w14:paraId="01020BF2" w14:textId="155C8784" w:rsidR="0072278A" w:rsidRDefault="0072278A" w:rsidP="00DD4D0D">
            <w:pPr>
              <w:pStyle w:val="NormalonDarkBackground"/>
              <w:rPr>
                <w:lang w:val="es-GT"/>
              </w:rPr>
            </w:pPr>
          </w:p>
          <w:p w14:paraId="19C77F63" w14:textId="6E6436E2" w:rsidR="0072278A" w:rsidRDefault="0072278A" w:rsidP="00DD4D0D">
            <w:pPr>
              <w:pStyle w:val="NormalonDarkBackground"/>
              <w:rPr>
                <w:lang w:val="es-GT"/>
              </w:rPr>
            </w:pPr>
            <w:r>
              <w:object w:dxaOrig="16215" w:dyaOrig="13815" w14:anchorId="156EC7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8" type="#_x0000_t75" style="width:470.7pt;height:401.45pt" o:ole="">
                  <v:imagedata r:id="rId12" o:title=""/>
                </v:shape>
                <o:OLEObject Type="Embed" ProgID="PBrush" ShapeID="_x0000_i1128" DrawAspect="Content" ObjectID="_1681141111" r:id="rId13"/>
              </w:object>
            </w:r>
          </w:p>
          <w:p w14:paraId="78CEEFE8" w14:textId="77777777" w:rsidR="0072278A" w:rsidRDefault="0072278A" w:rsidP="00DD4D0D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En donde se encuentran los recuadros rojos, el usuario tiene la oportunidad ya sea de escribir manualmente la operación o utilizar los botones de la calculadora para generarla. </w:t>
            </w:r>
          </w:p>
          <w:p w14:paraId="60B3D934" w14:textId="3E54DF94" w:rsidR="0072278A" w:rsidRPr="00DD4D0D" w:rsidRDefault="0072278A" w:rsidP="00DD4D0D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Posteriormente se pueden utilizar los botons de “Generar Expresiones” o el boton de “=” para obtener un resultado. </w:t>
            </w:r>
          </w:p>
        </w:tc>
        <w:tc>
          <w:tcPr>
            <w:tcW w:w="1736" w:type="dxa"/>
          </w:tcPr>
          <w:p w14:paraId="6EA085B7" w14:textId="77777777" w:rsidR="00B21F48" w:rsidRPr="00DD4D0D" w:rsidRDefault="00B21F48" w:rsidP="00B21F48">
            <w:pPr>
              <w:pStyle w:val="Quotecentred"/>
              <w:rPr>
                <w:lang w:val="es-GT"/>
              </w:rPr>
            </w:pPr>
          </w:p>
        </w:tc>
      </w:tr>
      <w:tr w:rsidR="00B21F48" w:rsidRPr="00DD4D0D" w14:paraId="07429471" w14:textId="77777777" w:rsidTr="0072278A">
        <w:trPr>
          <w:trHeight w:val="1396"/>
          <w:jc w:val="center"/>
        </w:trPr>
        <w:tc>
          <w:tcPr>
            <w:tcW w:w="10691" w:type="dxa"/>
            <w:gridSpan w:val="3"/>
            <w:vAlign w:val="center"/>
          </w:tcPr>
          <w:p w14:paraId="113A5E5B" w14:textId="6BFED262" w:rsidR="0072278A" w:rsidRPr="0072278A" w:rsidRDefault="0072278A" w:rsidP="0072278A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52A70452" wp14:editId="22F85A69">
                  <wp:extent cx="1475117" cy="334843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29" cy="33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GT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EC3636C" wp14:editId="5D54B6EF">
                  <wp:extent cx="612476" cy="35115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4" cy="35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6B297" w14:textId="63E84A8D" w:rsidR="0072278A" w:rsidRDefault="0072278A" w:rsidP="0072278A">
      <w:pPr>
        <w:rPr>
          <w:lang w:val="es-GT"/>
        </w:rPr>
      </w:pPr>
    </w:p>
    <w:p w14:paraId="6180EE85" w14:textId="2A4B425A" w:rsidR="0072278A" w:rsidRDefault="0072278A" w:rsidP="0072278A">
      <w:pPr>
        <w:rPr>
          <w:lang w:val="es-GT"/>
        </w:rPr>
      </w:pPr>
    </w:p>
    <w:p w14:paraId="243D4EF6" w14:textId="5F0B0C28" w:rsidR="0072278A" w:rsidRDefault="0072278A" w:rsidP="0072278A">
      <w:pPr>
        <w:rPr>
          <w:lang w:val="es-GT"/>
        </w:rPr>
      </w:pPr>
    </w:p>
    <w:p w14:paraId="45DE3DBC" w14:textId="79F34204" w:rsidR="0072278A" w:rsidRDefault="0072278A" w:rsidP="0072278A">
      <w:pPr>
        <w:rPr>
          <w:lang w:val="es-GT"/>
        </w:rPr>
      </w:pPr>
    </w:p>
    <w:tbl>
      <w:tblPr>
        <w:tblW w:w="4841" w:type="pct"/>
        <w:jc w:val="center"/>
        <w:tblLook w:val="0600" w:firstRow="0" w:lastRow="0" w:firstColumn="0" w:lastColumn="0" w:noHBand="1" w:noVBand="1"/>
        <w:tblDescription w:val="Layout table"/>
      </w:tblPr>
      <w:tblGrid>
        <w:gridCol w:w="8526"/>
        <w:gridCol w:w="419"/>
        <w:gridCol w:w="2209"/>
      </w:tblGrid>
      <w:tr w:rsidR="0072278A" w:rsidRPr="00AD2EA7" w14:paraId="45098FEA" w14:textId="77777777" w:rsidTr="006A742F">
        <w:trPr>
          <w:trHeight w:val="3516"/>
          <w:jc w:val="center"/>
        </w:trPr>
        <w:tc>
          <w:tcPr>
            <w:tcW w:w="5183" w:type="dxa"/>
          </w:tcPr>
          <w:p w14:paraId="2FE32E7F" w14:textId="77777777" w:rsidR="0072278A" w:rsidRDefault="0072278A" w:rsidP="006A742F">
            <w:pPr>
              <w:pStyle w:val="NormalonDarkBackground"/>
              <w:rPr>
                <w:lang w:val="es-GT"/>
              </w:rPr>
            </w:pPr>
          </w:p>
          <w:p w14:paraId="7C701CA5" w14:textId="6D77EE19" w:rsidR="0072278A" w:rsidRDefault="0072278A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>El software esta diseñado para realizar tanto</w:t>
            </w:r>
            <w:r>
              <w:rPr>
                <w:lang w:val="es-GT"/>
              </w:rPr>
              <w:br/>
              <w:t>operaciones simples como complejas. Por ejemplo</w:t>
            </w:r>
            <w:r w:rsidR="00E242E1">
              <w:rPr>
                <w:lang w:val="es-GT"/>
              </w:rPr>
              <w:t>,</w:t>
            </w:r>
            <w:r w:rsidR="00E242E1">
              <w:rPr>
                <w:lang w:val="es-GT"/>
              </w:rPr>
              <w:br/>
            </w:r>
            <w:r>
              <w:rPr>
                <w:lang w:val="es-GT"/>
              </w:rPr>
              <w:t>una operación simple se vería de esta forma:</w:t>
            </w:r>
          </w:p>
          <w:p w14:paraId="6D4034C1" w14:textId="2A3C4FAC" w:rsidR="0072278A" w:rsidRDefault="0072278A" w:rsidP="006A742F">
            <w:pPr>
              <w:pStyle w:val="NormalonDarkBackground"/>
              <w:rPr>
                <w:lang w:val="es-GT"/>
              </w:rPr>
            </w:pPr>
          </w:p>
          <w:p w14:paraId="66C9349A" w14:textId="268FADBE" w:rsidR="006C5C89" w:rsidRDefault="006C5C89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6A654116" wp14:editId="497ECD2C">
                  <wp:extent cx="5270740" cy="4488364"/>
                  <wp:effectExtent l="0" t="0" r="635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48" cy="450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C757C" w14:textId="501BB70E" w:rsidR="0072278A" w:rsidRPr="00795770" w:rsidRDefault="0072278A" w:rsidP="006A742F">
            <w:pPr>
              <w:pStyle w:val="NormalonDarkBackground"/>
              <w:rPr>
                <w:lang w:val="es-GT"/>
              </w:rPr>
            </w:pPr>
          </w:p>
        </w:tc>
        <w:tc>
          <w:tcPr>
            <w:tcW w:w="1091" w:type="dxa"/>
          </w:tcPr>
          <w:p w14:paraId="5913E5FF" w14:textId="77777777" w:rsidR="0072278A" w:rsidRPr="00795770" w:rsidRDefault="0072278A" w:rsidP="006A742F">
            <w:pPr>
              <w:pStyle w:val="Quotecentred"/>
              <w:rPr>
                <w:lang w:val="es-GT"/>
              </w:rPr>
            </w:pPr>
          </w:p>
        </w:tc>
        <w:tc>
          <w:tcPr>
            <w:tcW w:w="4880" w:type="dxa"/>
          </w:tcPr>
          <w:p w14:paraId="6B6B3A35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BA4E38A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4FB9E858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A134F30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41D1A866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336213B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6EA5958B" w14:textId="77777777" w:rsidR="0072278A" w:rsidRDefault="0072278A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6166EFC7" w14:textId="613D563E" w:rsidR="0072278A" w:rsidRPr="00795770" w:rsidRDefault="0072278A" w:rsidP="006A742F">
            <w:pPr>
              <w:pStyle w:val="Quote"/>
              <w:rPr>
                <w:b/>
                <w:bCs/>
                <w:sz w:val="52"/>
                <w:szCs w:val="44"/>
                <w:lang w:val="es-GT"/>
              </w:rPr>
            </w:pPr>
            <w:r w:rsidRPr="00795770">
              <w:rPr>
                <w:b/>
                <w:bCs/>
                <w:sz w:val="32"/>
                <w:szCs w:val="24"/>
                <w:lang w:val="es-GT"/>
              </w:rPr>
              <w:t>¿</w:t>
            </w:r>
            <w:proofErr w:type="spellStart"/>
            <w:r>
              <w:rPr>
                <w:b/>
                <w:bCs/>
                <w:sz w:val="32"/>
                <w:szCs w:val="24"/>
                <w:lang w:val="es-GT"/>
              </w:rPr>
              <w:t>Cúal</w:t>
            </w:r>
            <w:proofErr w:type="spellEnd"/>
            <w:r>
              <w:rPr>
                <w:b/>
                <w:bCs/>
                <w:sz w:val="32"/>
                <w:szCs w:val="24"/>
                <w:lang w:val="es-GT"/>
              </w:rPr>
              <w:t xml:space="preserve"> sería un ejemplo de su uso</w:t>
            </w:r>
            <w:r w:rsidRPr="00795770">
              <w:rPr>
                <w:b/>
                <w:bCs/>
                <w:sz w:val="32"/>
                <w:szCs w:val="24"/>
                <w:lang w:val="es-GT"/>
              </w:rPr>
              <w:t>?</w:t>
            </w:r>
          </w:p>
        </w:tc>
      </w:tr>
    </w:tbl>
    <w:p w14:paraId="043882CD" w14:textId="77D4A7B0" w:rsidR="006C5C89" w:rsidRDefault="006C5C89" w:rsidP="0072278A">
      <w:pPr>
        <w:rPr>
          <w:lang w:val="es-GT"/>
        </w:rPr>
      </w:pPr>
    </w:p>
    <w:p w14:paraId="3431F45D" w14:textId="77777777" w:rsidR="006C5C89" w:rsidRDefault="006C5C89">
      <w:pPr>
        <w:rPr>
          <w:lang w:val="es-GT"/>
        </w:rPr>
      </w:pPr>
      <w:r>
        <w:rPr>
          <w:lang w:val="es-GT"/>
        </w:rPr>
        <w:br w:type="page"/>
      </w:r>
    </w:p>
    <w:tbl>
      <w:tblPr>
        <w:tblW w:w="5000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9214"/>
        <w:gridCol w:w="906"/>
        <w:gridCol w:w="1400"/>
      </w:tblGrid>
      <w:tr w:rsidR="006C5C89" w:rsidRPr="00AD2EA7" w14:paraId="6F49CF99" w14:textId="77777777" w:rsidTr="003C0D13">
        <w:trPr>
          <w:trHeight w:val="3516"/>
          <w:jc w:val="center"/>
        </w:trPr>
        <w:tc>
          <w:tcPr>
            <w:tcW w:w="9214" w:type="dxa"/>
          </w:tcPr>
          <w:p w14:paraId="7B785D23" w14:textId="77777777" w:rsidR="006C5C89" w:rsidRDefault="006C5C89" w:rsidP="006A742F">
            <w:pPr>
              <w:pStyle w:val="NormalonDarkBackground"/>
              <w:rPr>
                <w:lang w:val="es-GT"/>
              </w:rPr>
            </w:pPr>
          </w:p>
          <w:p w14:paraId="562EBFB4" w14:textId="50C97E44" w:rsidR="006C5C89" w:rsidRDefault="003C0D13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Pero también se pueden realizar operaciones mas </w:t>
            </w:r>
            <w:r>
              <w:rPr>
                <w:lang w:val="es-GT"/>
              </w:rPr>
              <w:br/>
              <w:t>complejas, como lo serían:</w:t>
            </w:r>
          </w:p>
          <w:p w14:paraId="6847CFFB" w14:textId="585DECA8" w:rsidR="003C0D13" w:rsidRDefault="00CA70FE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drawing>
                <wp:anchor distT="0" distB="0" distL="114300" distR="114300" simplePos="0" relativeHeight="251663360" behindDoc="0" locked="0" layoutInCell="1" allowOverlap="1" wp14:anchorId="0A16CC10" wp14:editId="1ECB58F3">
                  <wp:simplePos x="0" y="0"/>
                  <wp:positionH relativeFrom="column">
                    <wp:posOffset>3998847</wp:posOffset>
                  </wp:positionH>
                  <wp:positionV relativeFrom="paragraph">
                    <wp:posOffset>3175060</wp:posOffset>
                  </wp:positionV>
                  <wp:extent cx="707366" cy="707366"/>
                  <wp:effectExtent l="0" t="0" r="0" b="0"/>
                  <wp:wrapNone/>
                  <wp:docPr id="37" name="Graphic 37" descr="Badge 4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c 37" descr="Badge 4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66" cy="70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GT"/>
              </w:rPr>
              <w:drawing>
                <wp:anchor distT="0" distB="0" distL="114300" distR="114300" simplePos="0" relativeHeight="251662336" behindDoc="0" locked="0" layoutInCell="1" allowOverlap="1" wp14:anchorId="24BB7361" wp14:editId="1302E19A">
                  <wp:simplePos x="0" y="0"/>
                  <wp:positionH relativeFrom="column">
                    <wp:posOffset>2600709</wp:posOffset>
                  </wp:positionH>
                  <wp:positionV relativeFrom="paragraph">
                    <wp:posOffset>3114615</wp:posOffset>
                  </wp:positionV>
                  <wp:extent cx="483080" cy="483080"/>
                  <wp:effectExtent l="0" t="0" r="0" b="0"/>
                  <wp:wrapNone/>
                  <wp:docPr id="38" name="Graphic 38" descr="Badge 3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c 38" descr="Badge 3 with solid fill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80" cy="4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GT"/>
              </w:rPr>
              <w:drawing>
                <wp:anchor distT="0" distB="0" distL="114300" distR="114300" simplePos="0" relativeHeight="251661312" behindDoc="0" locked="0" layoutInCell="1" allowOverlap="1" wp14:anchorId="26D4288F" wp14:editId="39271366">
                  <wp:simplePos x="0" y="0"/>
                  <wp:positionH relativeFrom="column">
                    <wp:posOffset>702909</wp:posOffset>
                  </wp:positionH>
                  <wp:positionV relativeFrom="paragraph">
                    <wp:posOffset>3847872</wp:posOffset>
                  </wp:positionV>
                  <wp:extent cx="621102" cy="621102"/>
                  <wp:effectExtent l="0" t="0" r="7620" b="0"/>
                  <wp:wrapNone/>
                  <wp:docPr id="39" name="Graphic 39" descr="Badg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c 39" descr="Badge with solid fill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02" cy="62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GT"/>
              </w:rPr>
              <w:drawing>
                <wp:anchor distT="0" distB="0" distL="114300" distR="114300" simplePos="0" relativeHeight="251660288" behindDoc="0" locked="0" layoutInCell="1" allowOverlap="1" wp14:anchorId="7BA68559" wp14:editId="12C81EC8">
                  <wp:simplePos x="0" y="0"/>
                  <wp:positionH relativeFrom="column">
                    <wp:posOffset>1341575</wp:posOffset>
                  </wp:positionH>
                  <wp:positionV relativeFrom="paragraph">
                    <wp:posOffset>1604896</wp:posOffset>
                  </wp:positionV>
                  <wp:extent cx="543464" cy="543464"/>
                  <wp:effectExtent l="0" t="0" r="0" b="0"/>
                  <wp:wrapNone/>
                  <wp:docPr id="40" name="Graphic 40" descr="Badge 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adge 1 with solid fill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64" cy="54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object w:dxaOrig="16140" w:dyaOrig="14025" w14:anchorId="48FB360F">
                <v:shape id="_x0000_i1182" type="#_x0000_t75" style="width:451.7pt;height:392.6pt" o:ole="">
                  <v:imagedata r:id="rId25" o:title=""/>
                </v:shape>
                <o:OLEObject Type="Embed" ProgID="PBrush" ShapeID="_x0000_i1182" DrawAspect="Content" ObjectID="_1681141112" r:id="rId26"/>
              </w:object>
            </w:r>
          </w:p>
          <w:p w14:paraId="5A7D32DB" w14:textId="359AF1A6" w:rsidR="006C5C89" w:rsidRDefault="00CA70FE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>En donde…</w:t>
            </w:r>
          </w:p>
          <w:p w14:paraId="0D4B3F50" w14:textId="77777777" w:rsidR="00CA70FE" w:rsidRDefault="00CA70FE" w:rsidP="006A742F">
            <w:pPr>
              <w:pStyle w:val="NormalonDarkBackground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>Resultado &gt; Este mostrará expresión infija, prefija y postfija</w:t>
            </w:r>
          </w:p>
          <w:p w14:paraId="496009EE" w14:textId="77777777" w:rsidR="006C5C89" w:rsidRDefault="00CA70FE" w:rsidP="006A742F">
            <w:pPr>
              <w:pStyle w:val="NormalonDarkBackground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 xml:space="preserve">Árbol </w:t>
            </w:r>
            <w:r w:rsidRPr="00CA70FE">
              <w:rPr>
                <w:lang w:val="es-GT"/>
              </w:rPr>
              <w:t>&gt; En esta opci</w:t>
            </w:r>
            <w:r>
              <w:rPr>
                <w:lang w:val="es-GT"/>
              </w:rPr>
              <w:t>ón se mostrará como se genera el árbol sintactico.</w:t>
            </w:r>
          </w:p>
          <w:p w14:paraId="4CCC1C7B" w14:textId="77777777" w:rsidR="00CA70FE" w:rsidRDefault="00CA70FE" w:rsidP="006A742F">
            <w:pPr>
              <w:pStyle w:val="NormalonDarkBackground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 xml:space="preserve">Visualizar en forma gráfica </w:t>
            </w:r>
            <w:r w:rsidRPr="00CA70FE">
              <w:rPr>
                <w:lang w:val="es-GT"/>
              </w:rPr>
              <w:t xml:space="preserve">&gt; </w:t>
            </w:r>
            <w:r>
              <w:rPr>
                <w:lang w:val="es-GT"/>
              </w:rPr>
              <w:t>Con este botón el usuario tendrá la oportunidad de gráficar el árbol sintactico. Esta pantalla la veremos mas adelante.</w:t>
            </w:r>
          </w:p>
          <w:p w14:paraId="1014ECEE" w14:textId="72774ECD" w:rsidR="00CA70FE" w:rsidRPr="00CA70FE" w:rsidRDefault="00CA70FE" w:rsidP="006A742F">
            <w:pPr>
              <w:pStyle w:val="NormalonDarkBackground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 xml:space="preserve">Consola </w:t>
            </w:r>
            <w:r w:rsidRPr="00CA70FE">
              <w:rPr>
                <w:lang w:val="es-GT"/>
              </w:rPr>
              <w:t>&gt; Mostrar</w:t>
            </w:r>
            <w:r>
              <w:rPr>
                <w:lang w:val="es-GT"/>
              </w:rPr>
              <w:t xml:space="preserve">á la expresión postfija seguido del resultado de la operación.  </w:t>
            </w:r>
          </w:p>
        </w:tc>
        <w:tc>
          <w:tcPr>
            <w:tcW w:w="906" w:type="dxa"/>
          </w:tcPr>
          <w:p w14:paraId="0DD2131F" w14:textId="77777777" w:rsidR="006C5C89" w:rsidRPr="00795770" w:rsidRDefault="006C5C89" w:rsidP="006A742F">
            <w:pPr>
              <w:pStyle w:val="Quotecentred"/>
              <w:rPr>
                <w:lang w:val="es-GT"/>
              </w:rPr>
            </w:pPr>
          </w:p>
        </w:tc>
        <w:tc>
          <w:tcPr>
            <w:tcW w:w="1400" w:type="dxa"/>
          </w:tcPr>
          <w:p w14:paraId="4F3449A1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3F97643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43ABAD6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4C1E7D0E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48B06FB5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3BA42A1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B9AE618" w14:textId="77777777" w:rsidR="006C5C89" w:rsidRDefault="006C5C89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5079E4C2" w14:textId="6CC1766B" w:rsidR="006C5C89" w:rsidRPr="00795770" w:rsidRDefault="006C5C89" w:rsidP="006A742F">
            <w:pPr>
              <w:pStyle w:val="Quote"/>
              <w:rPr>
                <w:b/>
                <w:bCs/>
                <w:sz w:val="52"/>
                <w:szCs w:val="44"/>
                <w:lang w:val="es-GT"/>
              </w:rPr>
            </w:pPr>
          </w:p>
        </w:tc>
      </w:tr>
    </w:tbl>
    <w:p w14:paraId="766ABCA9" w14:textId="0F06CABA" w:rsidR="00CA70FE" w:rsidRDefault="00CA70FE" w:rsidP="0072278A">
      <w:pPr>
        <w:rPr>
          <w:lang w:val="es-GT"/>
        </w:rPr>
      </w:pPr>
    </w:p>
    <w:p w14:paraId="129BF1FA" w14:textId="77777777" w:rsidR="00CA70FE" w:rsidRDefault="00CA70FE">
      <w:pPr>
        <w:rPr>
          <w:lang w:val="es-GT"/>
        </w:rPr>
      </w:pPr>
      <w:r>
        <w:rPr>
          <w:lang w:val="es-GT"/>
        </w:rPr>
        <w:br w:type="page"/>
      </w:r>
    </w:p>
    <w:tbl>
      <w:tblPr>
        <w:tblW w:w="5000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9214"/>
        <w:gridCol w:w="906"/>
        <w:gridCol w:w="1400"/>
      </w:tblGrid>
      <w:tr w:rsidR="00CA70FE" w:rsidRPr="00AD2EA7" w14:paraId="55CC2FEB" w14:textId="77777777" w:rsidTr="006A742F">
        <w:trPr>
          <w:trHeight w:val="3516"/>
          <w:jc w:val="center"/>
        </w:trPr>
        <w:tc>
          <w:tcPr>
            <w:tcW w:w="9214" w:type="dxa"/>
          </w:tcPr>
          <w:p w14:paraId="7CDED9C6" w14:textId="77777777" w:rsidR="00CA70FE" w:rsidRDefault="00CA70FE" w:rsidP="006A742F">
            <w:pPr>
              <w:pStyle w:val="NormalonDarkBackground"/>
              <w:rPr>
                <w:lang w:val="es-GT"/>
              </w:rPr>
            </w:pPr>
          </w:p>
          <w:p w14:paraId="0C558C86" w14:textId="2C632E25" w:rsidR="00CA70FE" w:rsidRDefault="00CA70FE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Como se menciono anteriormente, </w:t>
            </w:r>
          </w:p>
          <w:p w14:paraId="48FCB371" w14:textId="77777777" w:rsidR="00CA70FE" w:rsidRDefault="00CA70FE" w:rsidP="006A742F">
            <w:pPr>
              <w:pStyle w:val="NormalonDarkBackground"/>
              <w:rPr>
                <w:lang w:val="es-GT"/>
              </w:rPr>
            </w:pPr>
          </w:p>
          <w:p w14:paraId="217CC9D3" w14:textId="24FE7523" w:rsidR="00CA70FE" w:rsidRDefault="00CA70FE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2761617D" wp14:editId="50E07E47">
                  <wp:extent cx="4597879" cy="197171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63" cy="198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A606" w14:textId="77777777" w:rsidR="00CA70FE" w:rsidRDefault="00CA70FE" w:rsidP="00CA70FE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>Al dar click sobre “Visualizar en forma gráfica”, generará un árbol en</w:t>
            </w:r>
            <w:r>
              <w:rPr>
                <w:lang w:val="es-GT"/>
              </w:rPr>
              <w:br/>
              <w:t>base a la operación ingresada:</w:t>
            </w:r>
          </w:p>
          <w:p w14:paraId="4F338F9B" w14:textId="10B3DA63" w:rsidR="00CA70FE" w:rsidRPr="00CA70FE" w:rsidRDefault="00CA70FE" w:rsidP="00CA70FE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5ECDD2AB" wp14:editId="07949EF1">
                  <wp:extent cx="4304581" cy="1103275"/>
                  <wp:effectExtent l="0" t="0" r="1270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767" cy="110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GT"/>
              </w:rPr>
              <w:t xml:space="preserve">  </w:t>
            </w:r>
          </w:p>
        </w:tc>
        <w:tc>
          <w:tcPr>
            <w:tcW w:w="906" w:type="dxa"/>
          </w:tcPr>
          <w:p w14:paraId="081912C4" w14:textId="77777777" w:rsidR="00CA70FE" w:rsidRPr="00795770" w:rsidRDefault="00CA70FE" w:rsidP="006A742F">
            <w:pPr>
              <w:pStyle w:val="Quotecentred"/>
              <w:rPr>
                <w:lang w:val="es-GT"/>
              </w:rPr>
            </w:pPr>
          </w:p>
        </w:tc>
        <w:tc>
          <w:tcPr>
            <w:tcW w:w="1400" w:type="dxa"/>
          </w:tcPr>
          <w:p w14:paraId="44F19A6E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3BE54C4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7C69EC6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59C5D4EA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1585FDB0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5061F2E6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58B0309A" w14:textId="77777777" w:rsidR="00CA70FE" w:rsidRDefault="00CA70FE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7A4575FC" w14:textId="77777777" w:rsidR="00CA70FE" w:rsidRPr="00795770" w:rsidRDefault="00CA70FE" w:rsidP="006A742F">
            <w:pPr>
              <w:pStyle w:val="Quote"/>
              <w:rPr>
                <w:b/>
                <w:bCs/>
                <w:sz w:val="52"/>
                <w:szCs w:val="44"/>
                <w:lang w:val="es-GT"/>
              </w:rPr>
            </w:pPr>
          </w:p>
        </w:tc>
      </w:tr>
    </w:tbl>
    <w:p w14:paraId="16ECA1C5" w14:textId="11D7521E" w:rsidR="004058F3" w:rsidRDefault="004058F3" w:rsidP="0072278A">
      <w:pPr>
        <w:rPr>
          <w:lang w:val="es-GT"/>
        </w:rPr>
      </w:pPr>
    </w:p>
    <w:p w14:paraId="0C75F99B" w14:textId="77777777" w:rsidR="004058F3" w:rsidRDefault="004058F3">
      <w:pPr>
        <w:rPr>
          <w:lang w:val="es-GT"/>
        </w:rPr>
      </w:pPr>
      <w:r>
        <w:rPr>
          <w:lang w:val="es-GT"/>
        </w:rPr>
        <w:br w:type="page"/>
      </w:r>
    </w:p>
    <w:tbl>
      <w:tblPr>
        <w:tblW w:w="5000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8931"/>
        <w:gridCol w:w="2268"/>
        <w:gridCol w:w="321"/>
      </w:tblGrid>
      <w:tr w:rsidR="004058F3" w:rsidRPr="00AD2EA7" w14:paraId="59591414" w14:textId="77777777" w:rsidTr="00F606F5">
        <w:trPr>
          <w:trHeight w:val="3516"/>
          <w:jc w:val="center"/>
        </w:trPr>
        <w:tc>
          <w:tcPr>
            <w:tcW w:w="8931" w:type="dxa"/>
          </w:tcPr>
          <w:p w14:paraId="4ABE91F9" w14:textId="77777777" w:rsidR="004058F3" w:rsidRDefault="004058F3" w:rsidP="006A742F">
            <w:pPr>
              <w:pStyle w:val="NormalonDarkBackground"/>
              <w:rPr>
                <w:lang w:val="es-GT"/>
              </w:rPr>
            </w:pPr>
          </w:p>
          <w:p w14:paraId="0287D368" w14:textId="7002F506" w:rsidR="004058F3" w:rsidRDefault="004058F3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Siempre tomando como ejemplo la última </w:t>
            </w:r>
            <w:r>
              <w:rPr>
                <w:lang w:val="es-GT"/>
              </w:rPr>
              <w:br/>
              <w:t xml:space="preserve">ecuación, agregaremos un parentesis adicional al </w:t>
            </w:r>
            <w:r>
              <w:rPr>
                <w:lang w:val="es-GT"/>
              </w:rPr>
              <w:br/>
              <w:t xml:space="preserve">final de esta, al momento de clicker “Generar </w:t>
            </w:r>
            <w:r>
              <w:rPr>
                <w:lang w:val="es-GT"/>
              </w:rPr>
              <w:br/>
              <w:t>Expresiones” en Consola se desplegará lo siguiente:</w:t>
            </w:r>
          </w:p>
          <w:p w14:paraId="3C7EC990" w14:textId="63D28BB6" w:rsidR="004058F3" w:rsidRPr="004058F3" w:rsidRDefault="004058F3" w:rsidP="006A742F">
            <w:pPr>
              <w:pStyle w:val="NormalonDarkBackground"/>
            </w:pPr>
            <w:r>
              <w:drawing>
                <wp:inline distT="0" distB="0" distL="0" distR="0" wp14:anchorId="1F46C2A0" wp14:editId="58CF043C">
                  <wp:extent cx="2193471" cy="1052423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58" cy="106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00C98" w14:textId="77777777" w:rsidR="004058F3" w:rsidRDefault="004058F3" w:rsidP="006A742F">
            <w:pPr>
              <w:pStyle w:val="NormalonDarkBackground"/>
              <w:rPr>
                <w:lang w:val="es-GT"/>
              </w:rPr>
            </w:pPr>
          </w:p>
          <w:p w14:paraId="352C7E86" w14:textId="77777777" w:rsidR="004058F3" w:rsidRDefault="004058F3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También detecta si el usuario ingreso una variable, usaremos </w:t>
            </w:r>
            <w:r>
              <w:rPr>
                <w:lang w:val="es-GT"/>
              </w:rPr>
              <w:br/>
              <w:t>la letra “A” para el ejemplo siempre con la misma ecuación:</w:t>
            </w:r>
          </w:p>
          <w:p w14:paraId="730FD31E" w14:textId="7965012D" w:rsidR="004058F3" w:rsidRDefault="004058F3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688670D7" wp14:editId="08A3E3E4">
                  <wp:extent cx="3067050" cy="7715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B1D6D" w14:textId="60309BA6" w:rsidR="004058F3" w:rsidRDefault="004058F3" w:rsidP="006A742F">
            <w:pPr>
              <w:pStyle w:val="NormalonDarkBackground"/>
              <w:rPr>
                <w:lang w:val="es-GT"/>
              </w:rPr>
            </w:pPr>
          </w:p>
          <w:p w14:paraId="43D01728" w14:textId="7546AE39" w:rsidR="004058F3" w:rsidRDefault="004058F3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El programa también detecta si se utilizo un simbolo erroneamente, para dar una idea con un ejemplo utilizaremos </w:t>
            </w:r>
            <w:r w:rsidRPr="004058F3">
              <w:rPr>
                <w:lang w:val="es-GT"/>
              </w:rPr>
              <w:t>e</w:t>
            </w:r>
            <w:r>
              <w:rPr>
                <w:lang w:val="es-GT"/>
              </w:rPr>
              <w:t>l simbolo de “$”:</w:t>
            </w:r>
          </w:p>
          <w:p w14:paraId="3396B838" w14:textId="47387D0B" w:rsidR="004058F3" w:rsidRDefault="004058F3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13CC1D19" wp14:editId="18850D2B">
                  <wp:extent cx="2990850" cy="79057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07206" w14:textId="217E5153" w:rsidR="004058F3" w:rsidRDefault="004058F3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 xml:space="preserve">Si el usuario por ejemplo ingresa un operador </w:t>
            </w:r>
            <w:r w:rsidR="00670E42">
              <w:rPr>
                <w:lang w:val="es-GT"/>
              </w:rPr>
              <w:t>(+,- por ejemplo) al final de la operación pero no ingresa un número se verá de la siguiente forma:</w:t>
            </w:r>
          </w:p>
          <w:p w14:paraId="06029461" w14:textId="048D49F0" w:rsidR="00670E42" w:rsidRDefault="00670E42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5AFA4FCF" wp14:editId="4FD4A5D2">
                  <wp:extent cx="2600325" cy="7239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A1E6E" w14:textId="3EBAEB49" w:rsidR="00F606F5" w:rsidRDefault="00F606F5" w:rsidP="006A742F">
            <w:pPr>
              <w:pStyle w:val="NormalonDarkBackground"/>
              <w:rPr>
                <w:lang w:val="es-GT"/>
              </w:rPr>
            </w:pPr>
          </w:p>
          <w:p w14:paraId="097EA6D2" w14:textId="5AD280E2" w:rsidR="00670E42" w:rsidRDefault="00670E42" w:rsidP="006A742F">
            <w:pPr>
              <w:pStyle w:val="NormalonDarkBackground"/>
              <w:rPr>
                <w:lang w:val="es-GT"/>
              </w:rPr>
            </w:pPr>
          </w:p>
          <w:p w14:paraId="58A73996" w14:textId="77777777" w:rsidR="00670E42" w:rsidRDefault="00670E42" w:rsidP="006A742F">
            <w:pPr>
              <w:pStyle w:val="NormalonDarkBackground"/>
              <w:rPr>
                <w:lang w:val="es-GT"/>
              </w:rPr>
            </w:pPr>
          </w:p>
          <w:p w14:paraId="59E42C24" w14:textId="77777777" w:rsidR="00670E42" w:rsidRPr="00F606F5" w:rsidRDefault="00670E42" w:rsidP="006A742F">
            <w:pPr>
              <w:pStyle w:val="NormalonDarkBackground"/>
              <w:rPr>
                <w:lang w:val="es-GT"/>
              </w:rPr>
            </w:pPr>
          </w:p>
          <w:p w14:paraId="43F6657B" w14:textId="77777777" w:rsidR="004058F3" w:rsidRDefault="004058F3" w:rsidP="006A742F">
            <w:pPr>
              <w:pStyle w:val="NormalonDarkBackground"/>
              <w:rPr>
                <w:lang w:val="es-GT"/>
              </w:rPr>
            </w:pPr>
          </w:p>
          <w:p w14:paraId="79ED0279" w14:textId="77777777" w:rsidR="004058F3" w:rsidRDefault="004058F3" w:rsidP="006A742F">
            <w:pPr>
              <w:pStyle w:val="NormalonDarkBackground"/>
              <w:rPr>
                <w:lang w:val="es-GT"/>
              </w:rPr>
            </w:pPr>
          </w:p>
          <w:p w14:paraId="2FC5FD86" w14:textId="41231518" w:rsidR="004058F3" w:rsidRPr="004058F3" w:rsidRDefault="004058F3" w:rsidP="006A742F">
            <w:pPr>
              <w:pStyle w:val="NormalonDarkBackground"/>
              <w:rPr>
                <w:lang w:val="es-GT"/>
              </w:rPr>
            </w:pPr>
          </w:p>
        </w:tc>
        <w:tc>
          <w:tcPr>
            <w:tcW w:w="2268" w:type="dxa"/>
          </w:tcPr>
          <w:p w14:paraId="0A138A88" w14:textId="77777777" w:rsidR="004058F3" w:rsidRDefault="004058F3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2C334477" w14:textId="77777777" w:rsidR="004058F3" w:rsidRDefault="004058F3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48596C9D" w14:textId="77777777" w:rsidR="004058F3" w:rsidRDefault="004058F3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44B98D7F" w14:textId="77777777" w:rsidR="004058F3" w:rsidRDefault="004058F3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553B0E68" w14:textId="77777777" w:rsidR="004058F3" w:rsidRDefault="004058F3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26B4D342" w14:textId="77777777" w:rsidR="004058F3" w:rsidRDefault="004058F3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599BC5C1" w14:textId="2F1A9AE7" w:rsidR="004058F3" w:rsidRPr="004058F3" w:rsidRDefault="004058F3" w:rsidP="006A742F">
            <w:pPr>
              <w:pStyle w:val="Quotecentred"/>
              <w:rPr>
                <w:b/>
                <w:bCs/>
                <w:lang w:val="es-GT"/>
              </w:rPr>
            </w:pPr>
            <w:r w:rsidRPr="004058F3">
              <w:rPr>
                <w:b/>
                <w:bCs/>
                <w:sz w:val="32"/>
                <w:szCs w:val="24"/>
                <w:lang w:val="es-GT"/>
              </w:rPr>
              <w:t xml:space="preserve">Manejo de </w:t>
            </w:r>
            <w:r w:rsidR="00F606F5">
              <w:rPr>
                <w:b/>
                <w:bCs/>
                <w:sz w:val="32"/>
                <w:szCs w:val="24"/>
                <w:lang w:val="es-GT"/>
              </w:rPr>
              <w:t>Excepciones</w:t>
            </w:r>
          </w:p>
        </w:tc>
        <w:tc>
          <w:tcPr>
            <w:tcW w:w="321" w:type="dxa"/>
          </w:tcPr>
          <w:p w14:paraId="47FE6BA2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673FC9F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AAF2047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1B760655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19DDA9BF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67C5C712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972F0B5" w14:textId="77777777" w:rsidR="004058F3" w:rsidRDefault="004058F3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9890A33" w14:textId="77777777" w:rsidR="004058F3" w:rsidRPr="00795770" w:rsidRDefault="004058F3" w:rsidP="006A742F">
            <w:pPr>
              <w:pStyle w:val="Quote"/>
              <w:rPr>
                <w:b/>
                <w:bCs/>
                <w:sz w:val="52"/>
                <w:szCs w:val="44"/>
                <w:lang w:val="es-GT"/>
              </w:rPr>
            </w:pPr>
          </w:p>
        </w:tc>
      </w:tr>
      <w:tr w:rsidR="00F606F5" w:rsidRPr="00AD2EA7" w14:paraId="743C9A09" w14:textId="77777777" w:rsidTr="00F606F5">
        <w:trPr>
          <w:trHeight w:val="3516"/>
          <w:jc w:val="center"/>
        </w:trPr>
        <w:tc>
          <w:tcPr>
            <w:tcW w:w="8931" w:type="dxa"/>
          </w:tcPr>
          <w:p w14:paraId="49391A15" w14:textId="77777777" w:rsidR="00F606F5" w:rsidRDefault="00F606F5" w:rsidP="006A742F">
            <w:pPr>
              <w:pStyle w:val="NormalonDarkBackground"/>
              <w:rPr>
                <w:lang w:val="es-GT"/>
              </w:rPr>
            </w:pPr>
          </w:p>
          <w:p w14:paraId="2EAA7BA9" w14:textId="6B19772E" w:rsidR="00F606F5" w:rsidRDefault="00F606F5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>Debemos tomar en cuenta que si el usuario ingresa</w:t>
            </w:r>
            <w:r>
              <w:rPr>
                <w:lang w:val="es-GT"/>
              </w:rPr>
              <w:br/>
              <w:t>una variable como fue el ejemplo de la variable “A”,</w:t>
            </w:r>
            <w:r>
              <w:rPr>
                <w:lang w:val="es-GT"/>
              </w:rPr>
              <w:br/>
              <w:t>el programa no dará el resultado puesto que no se</w:t>
            </w:r>
            <w:r>
              <w:rPr>
                <w:lang w:val="es-GT"/>
              </w:rPr>
              <w:br/>
              <w:t>conoce el valor de “A”, pero si generará la expresión</w:t>
            </w:r>
            <w:r>
              <w:rPr>
                <w:lang w:val="es-GT"/>
              </w:rPr>
              <w:br/>
              <w:t>infija, prefija, postfija y el árbol sintactico. Se vería de la</w:t>
            </w:r>
            <w:r>
              <w:rPr>
                <w:lang w:val="es-GT"/>
              </w:rPr>
              <w:br/>
              <w:t>siguiente forma:</w:t>
            </w:r>
          </w:p>
          <w:p w14:paraId="4AFE1CEA" w14:textId="1F900D09" w:rsidR="00F606F5" w:rsidRDefault="00F606F5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7450E2F7" wp14:editId="7DFD5549">
                  <wp:extent cx="5428964" cy="3916392"/>
                  <wp:effectExtent l="0" t="0" r="635" b="825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763" cy="398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5C613" w14:textId="08FA8D21" w:rsidR="00F606F5" w:rsidRDefault="00F606F5" w:rsidP="006A742F">
            <w:pPr>
              <w:pStyle w:val="NormalonDarkBackground"/>
              <w:rPr>
                <w:lang w:val="es-GT"/>
              </w:rPr>
            </w:pPr>
            <w:r>
              <w:rPr>
                <w:lang w:val="es-GT"/>
              </w:rPr>
              <w:t>Y el árbol se verá de la siguiente forma:</w:t>
            </w:r>
          </w:p>
          <w:p w14:paraId="207FAE1A" w14:textId="61FDD0ED" w:rsidR="00F606F5" w:rsidRPr="00F606F5" w:rsidRDefault="00F606F5" w:rsidP="006A742F">
            <w:pPr>
              <w:pStyle w:val="NormalonDarkBackground"/>
              <w:rPr>
                <w:lang w:val="es-GT"/>
              </w:rPr>
            </w:pPr>
            <w:r>
              <w:drawing>
                <wp:inline distT="0" distB="0" distL="0" distR="0" wp14:anchorId="6144F56E" wp14:editId="4CF2FE7C">
                  <wp:extent cx="2467155" cy="1229735"/>
                  <wp:effectExtent l="0" t="0" r="0" b="88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185" cy="123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CA982" w14:textId="77777777" w:rsidR="00F606F5" w:rsidRDefault="00F606F5" w:rsidP="006A742F">
            <w:pPr>
              <w:pStyle w:val="NormalonDarkBackground"/>
              <w:rPr>
                <w:lang w:val="es-GT"/>
              </w:rPr>
            </w:pPr>
          </w:p>
          <w:p w14:paraId="2BBFBB91" w14:textId="77777777" w:rsidR="00F606F5" w:rsidRDefault="00F606F5" w:rsidP="006A742F">
            <w:pPr>
              <w:pStyle w:val="NormalonDarkBackground"/>
              <w:rPr>
                <w:lang w:val="es-GT"/>
              </w:rPr>
            </w:pPr>
          </w:p>
          <w:p w14:paraId="758B6D42" w14:textId="77777777" w:rsidR="00F606F5" w:rsidRPr="004058F3" w:rsidRDefault="00F606F5" w:rsidP="006A742F">
            <w:pPr>
              <w:pStyle w:val="NormalonDarkBackground"/>
              <w:rPr>
                <w:lang w:val="es-GT"/>
              </w:rPr>
            </w:pPr>
          </w:p>
        </w:tc>
        <w:tc>
          <w:tcPr>
            <w:tcW w:w="2268" w:type="dxa"/>
          </w:tcPr>
          <w:p w14:paraId="00EB770A" w14:textId="77777777" w:rsid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64426A0F" w14:textId="77777777" w:rsid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62EBC0D4" w14:textId="77777777" w:rsid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0951623B" w14:textId="77777777" w:rsid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1232236A" w14:textId="77777777" w:rsid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288552E8" w14:textId="77777777" w:rsid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</w:p>
          <w:p w14:paraId="1DCA4701" w14:textId="3D632D3B" w:rsidR="00F606F5" w:rsidRPr="00F606F5" w:rsidRDefault="00F606F5" w:rsidP="006A742F">
            <w:pPr>
              <w:pStyle w:val="Quotecentred"/>
              <w:rPr>
                <w:b/>
                <w:bCs/>
                <w:sz w:val="32"/>
                <w:szCs w:val="24"/>
                <w:lang w:val="es-GT"/>
              </w:rPr>
            </w:pPr>
            <w:r w:rsidRPr="004058F3">
              <w:rPr>
                <w:b/>
                <w:bCs/>
                <w:sz w:val="32"/>
                <w:szCs w:val="24"/>
                <w:lang w:val="es-GT"/>
              </w:rPr>
              <w:t xml:space="preserve">Manejo de </w:t>
            </w:r>
            <w:r>
              <w:rPr>
                <w:b/>
                <w:bCs/>
                <w:sz w:val="32"/>
                <w:szCs w:val="24"/>
                <w:lang w:val="es-GT"/>
              </w:rPr>
              <w:t>Excepciones</w:t>
            </w:r>
          </w:p>
        </w:tc>
        <w:tc>
          <w:tcPr>
            <w:tcW w:w="321" w:type="dxa"/>
          </w:tcPr>
          <w:p w14:paraId="7412B818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D2D5C8B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04402A9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6C26CFC7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27FE02F3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56C3EF48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35BF702E" w14:textId="77777777" w:rsid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  <w:p w14:paraId="0C3F5215" w14:textId="77777777" w:rsidR="00F606F5" w:rsidRPr="00F606F5" w:rsidRDefault="00F606F5" w:rsidP="006A742F">
            <w:pPr>
              <w:pStyle w:val="Quote"/>
              <w:rPr>
                <w:b/>
                <w:bCs/>
                <w:sz w:val="32"/>
                <w:szCs w:val="24"/>
                <w:lang w:val="es-GT"/>
              </w:rPr>
            </w:pPr>
          </w:p>
        </w:tc>
      </w:tr>
    </w:tbl>
    <w:p w14:paraId="44EB4C34" w14:textId="77777777" w:rsidR="0072278A" w:rsidRDefault="0072278A" w:rsidP="0072278A">
      <w:pPr>
        <w:rPr>
          <w:lang w:val="es-GT"/>
        </w:rPr>
      </w:pPr>
    </w:p>
    <w:sectPr w:rsidR="0072278A" w:rsidSect="004C2821">
      <w:headerReference w:type="default" r:id="rId35"/>
      <w:headerReference w:type="first" r:id="rId36"/>
      <w:pgSz w:w="12240" w:h="15840" w:code="1"/>
      <w:pgMar w:top="1022" w:right="360" w:bottom="72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7DB2" w14:textId="77777777" w:rsidR="009B4132" w:rsidRDefault="009B4132" w:rsidP="00C0714C">
      <w:pPr>
        <w:spacing w:after="0" w:line="240" w:lineRule="auto"/>
      </w:pPr>
      <w:r>
        <w:separator/>
      </w:r>
    </w:p>
  </w:endnote>
  <w:endnote w:type="continuationSeparator" w:id="0">
    <w:p w14:paraId="3BB236E1" w14:textId="77777777" w:rsidR="009B4132" w:rsidRDefault="009B4132" w:rsidP="00C0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2B02" w14:textId="77777777" w:rsidR="009B4132" w:rsidRDefault="009B4132" w:rsidP="00C0714C">
      <w:pPr>
        <w:spacing w:after="0" w:line="240" w:lineRule="auto"/>
      </w:pPr>
      <w:r>
        <w:separator/>
      </w:r>
    </w:p>
  </w:footnote>
  <w:footnote w:type="continuationSeparator" w:id="0">
    <w:p w14:paraId="6626342A" w14:textId="77777777" w:rsidR="009B4132" w:rsidRDefault="009B4132" w:rsidP="00C0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E413" w14:textId="77777777" w:rsidR="00C0714C" w:rsidRDefault="002F20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13D18B9" wp14:editId="3FEA46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838414" cy="10149907"/>
              <wp:effectExtent l="0" t="0" r="0" b="0"/>
              <wp:wrapNone/>
              <wp:docPr id="16" name="Group 16" descr="Background shapes for second pag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8414" cy="10149907"/>
                        <a:chOff x="0" y="0"/>
                        <a:chExt cx="7838414" cy="10149907"/>
                      </a:xfrm>
                    </wpg:grpSpPr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8414" cy="1014990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: Shape 10">
                        <a:extLst>
                          <a:ext uri="{FF2B5EF4-FFF2-40B4-BE49-F238E27FC236}">
                            <a16:creationId xmlns:a16="http://schemas.microsoft.com/office/drawing/2014/main" id="{49413F7B-138F-46D8-A3A2-BA1AFAEB77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0"/>
                          <a:ext cx="4597190" cy="7928806"/>
                        </a:xfrm>
                        <a:custGeom>
                          <a:avLst/>
                          <a:gdLst>
                            <a:gd name="connsiteX0" fmla="*/ 0 w 4597190"/>
                            <a:gd name="connsiteY0" fmla="*/ 0 h 7928806"/>
                            <a:gd name="connsiteX1" fmla="*/ 4597190 w 4597190"/>
                            <a:gd name="connsiteY1" fmla="*/ 0 h 7928806"/>
                            <a:gd name="connsiteX2" fmla="*/ 4597181 w 4597190"/>
                            <a:gd name="connsiteY2" fmla="*/ 47674 h 7928806"/>
                            <a:gd name="connsiteX3" fmla="*/ 4595599 w 4597190"/>
                            <a:gd name="connsiteY3" fmla="*/ 7928806 h 7928806"/>
                            <a:gd name="connsiteX4" fmla="*/ 29111 w 4597190"/>
                            <a:gd name="connsiteY4" fmla="*/ 111082 h 7928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97190" h="7928806">
                              <a:moveTo>
                                <a:pt x="0" y="0"/>
                              </a:moveTo>
                              <a:lnTo>
                                <a:pt x="4597190" y="0"/>
                              </a:lnTo>
                              <a:lnTo>
                                <a:pt x="4597181" y="47674"/>
                              </a:lnTo>
                              <a:cubicBezTo>
                                <a:pt x="4596768" y="2105582"/>
                                <a:pt x="4596250" y="4688056"/>
                                <a:pt x="4595599" y="7928806"/>
                              </a:cubicBezTo>
                              <a:cubicBezTo>
                                <a:pt x="2034305" y="5252245"/>
                                <a:pt x="690196" y="2530575"/>
                                <a:pt x="29111" y="1110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8">
                        <a:extLst>
                          <a:ext uri="{FF2B5EF4-FFF2-40B4-BE49-F238E27FC236}">
                            <a16:creationId xmlns:a16="http://schemas.microsoft.com/office/drawing/2014/main" id="{1687DD37-4640-443D-BA33-8AB9DBDA4E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0"/>
                          <a:ext cx="4216548" cy="6747235"/>
                        </a:xfrm>
                        <a:custGeom>
                          <a:avLst/>
                          <a:gdLst>
                            <a:gd name="connsiteX0" fmla="*/ 0 w 4216548"/>
                            <a:gd name="connsiteY0" fmla="*/ 0 h 6747235"/>
                            <a:gd name="connsiteX1" fmla="*/ 4216548 w 4216548"/>
                            <a:gd name="connsiteY1" fmla="*/ 0 h 6747235"/>
                            <a:gd name="connsiteX2" fmla="*/ 4215281 w 4216548"/>
                            <a:gd name="connsiteY2" fmla="*/ 6747235 h 6747235"/>
                            <a:gd name="connsiteX3" fmla="*/ 82067 w 4216548"/>
                            <a:gd name="connsiteY3" fmla="*/ 228956 h 6747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16548" h="6747235">
                              <a:moveTo>
                                <a:pt x="0" y="0"/>
                              </a:moveTo>
                              <a:lnTo>
                                <a:pt x="4216548" y="0"/>
                              </a:lnTo>
                              <a:lnTo>
                                <a:pt x="4215281" y="6747235"/>
                              </a:lnTo>
                              <a:cubicBezTo>
                                <a:pt x="4215281" y="6747235"/>
                                <a:pt x="1639714" y="4328153"/>
                                <a:pt x="82067" y="2289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57B2C778-EEEB-40DF-8684-ABA4DEBE5B0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8362950"/>
                          <a:ext cx="7835186" cy="105243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7E5AB68" id="Group 16" o:spid="_x0000_s1026" alt="Background shapes for second page" style="position:absolute;margin-left:0;margin-top:0;width:617.2pt;height:799.2pt;z-index:251673600;mso-width-percent:1000;mso-height-percent:1000;mso-position-horizontal:center;mso-position-horizontal-relative:page;mso-position-vertical:center;mso-position-vertical-relative:page;mso-width-percent:1000;mso-height-percent:1000" coordsize="78384,101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">
              <v:rect id="Rectangle 15" o:spid="_x0000_s1027" style="position:absolute;width:78384;height:10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" fillcolor="#154875 [3204]" stroked="f"/>
              <v:shape id="Freeform: Shape 10" o:spid="_x0000_s1028" style="position:absolute;left:32385;width:45971;height:79288;visibility:visible;mso-wrap-style:square;v-text-anchor:top" coordsize="4597190,792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" path="m,l4597190,r-9,47674c4596768,2105582,4596250,4688056,4595599,7928806,2034305,5252245,690196,2530575,29111,111082l,xe" fillcolor="#8cd0e0 [3205]" stroked="f">
                <v:path arrowok="t" o:connecttype="custom" o:connectlocs="0,0;4597190,0;4597181,47674;4595599,7928806;29111,111082" o:connectangles="0,0,0,0,0"/>
              </v:shape>
              <v:shape id="Freeform: Shape 8" o:spid="_x0000_s1029" style="position:absolute;left:36195;width:42165;height:67472;visibility:visible;mso-wrap-style:square;v-text-anchor:top" coordsize="4216548,674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" path="m,l4216548,r-1267,6747235c4215281,6747235,1639714,4328153,82067,228956l,xe" fillcolor="#00a1cd [3206]" stroked="f">
                <v:path arrowok="t" o:connecttype="custom" o:connectlocs="0,0;4216548,0;4215281,6747235;82067,228956" o:connectangles="0,0,0,0"/>
              </v:shape>
              <v:rect id="Rectangle 8" o:spid="_x0000_s1030" style="position:absolute;top:83629;width:78351;height:10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" fillcolor="#8cd0e0 [3205]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619A" w14:textId="77777777" w:rsidR="004915D0" w:rsidRDefault="00151FE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9ACE447" wp14:editId="18BE2B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8209" cy="10058400"/>
              <wp:effectExtent l="0" t="0" r="0" b="0"/>
              <wp:wrapNone/>
              <wp:docPr id="1" name="Group 1" descr="Close-up of drill on a building plan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0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8209" cy="10058400"/>
                        <a:chOff x="0" y="0"/>
                        <a:chExt cx="7798209" cy="10058400"/>
                      </a:xfrm>
                    </wpg:grpSpPr>
                    <wps:wsp>
                      <wps:cNvPr id="2" name="Freeform: Shape 1">
                        <a:extLst>
                          <a:ext uri="{FF2B5EF4-FFF2-40B4-BE49-F238E27FC236}">
                            <a16:creationId xmlns:a16="http://schemas.microsoft.com/office/drawing/2014/main" id="{BD6C6739-D07B-4C68-902E-7C26CAF585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98209" cy="3353516"/>
                        </a:xfrm>
                        <a:custGeom>
                          <a:avLst/>
                          <a:gdLst>
                            <a:gd name="connsiteX0" fmla="*/ 0 w 7798209"/>
                            <a:gd name="connsiteY0" fmla="*/ 0 h 3353516"/>
                            <a:gd name="connsiteX1" fmla="*/ 34587 w 7798209"/>
                            <a:gd name="connsiteY1" fmla="*/ 7 h 3353516"/>
                            <a:gd name="connsiteX2" fmla="*/ 7798209 w 7798209"/>
                            <a:gd name="connsiteY2" fmla="*/ 1554 h 3353516"/>
                            <a:gd name="connsiteX3" fmla="*/ 134516 w 7798209"/>
                            <a:gd name="connsiteY3" fmla="*/ 3335192 h 3353516"/>
                            <a:gd name="connsiteX4" fmla="*/ 0 w 7798209"/>
                            <a:gd name="connsiteY4" fmla="*/ 3353516 h 335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8209" h="3353516">
                              <a:moveTo>
                                <a:pt x="0" y="0"/>
                              </a:moveTo>
                              <a:lnTo>
                                <a:pt x="34587" y="7"/>
                              </a:lnTo>
                              <a:cubicBezTo>
                                <a:pt x="1923036" y="383"/>
                                <a:pt x="4440967" y="885"/>
                                <a:pt x="7798209" y="1554"/>
                              </a:cubicBezTo>
                              <a:cubicBezTo>
                                <a:pt x="5136066" y="2076697"/>
                                <a:pt x="2420610" y="2986441"/>
                                <a:pt x="134516" y="3335192"/>
                              </a:cubicBezTo>
                              <a:lnTo>
                                <a:pt x="0" y="33535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2">
                        <a:extLst>
                          <a:ext uri="{FF2B5EF4-FFF2-40B4-BE49-F238E27FC236}">
                            <a16:creationId xmlns:a16="http://schemas.microsoft.com/office/drawing/2014/main" id="{CD64E6E6-3F0A-4C2C-840D-1F5A38DD88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525" y="0"/>
                          <a:ext cx="6795679" cy="3181901"/>
                        </a:xfrm>
                        <a:custGeom>
                          <a:avLst/>
                          <a:gdLst>
                            <a:gd name="connsiteX0" fmla="*/ 0 w 6795679"/>
                            <a:gd name="connsiteY0" fmla="*/ 0 h 3181901"/>
                            <a:gd name="connsiteX1" fmla="*/ 6795679 w 6795679"/>
                            <a:gd name="connsiteY1" fmla="*/ 1267 h 3181901"/>
                            <a:gd name="connsiteX2" fmla="*/ 175707 w 6795679"/>
                            <a:gd name="connsiteY2" fmla="*/ 3143165 h 3181901"/>
                            <a:gd name="connsiteX3" fmla="*/ 0 w 6795679"/>
                            <a:gd name="connsiteY3" fmla="*/ 3181901 h 3181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95679" h="3181901">
                              <a:moveTo>
                                <a:pt x="0" y="0"/>
                              </a:moveTo>
                              <a:lnTo>
                                <a:pt x="6795679" y="1267"/>
                              </a:lnTo>
                              <a:cubicBezTo>
                                <a:pt x="6795679" y="1267"/>
                                <a:pt x="4309272" y="2156559"/>
                                <a:pt x="175707" y="3143165"/>
                              </a:cubicBezTo>
                              <a:lnTo>
                                <a:pt x="0" y="31819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C0279F97-BA05-4380-AFB6-7C52F6E902D6}"/>
                          </a:ext>
                        </a:extLst>
                      </wps:cNvPr>
                      <wps:cNvSpPr/>
                      <wps:spPr>
                        <a:xfrm>
                          <a:off x="0" y="6400800"/>
                          <a:ext cx="7789606" cy="3654465"/>
                        </a:xfrm>
                        <a:custGeom>
                          <a:avLst/>
                          <a:gdLst>
                            <a:gd name="connsiteX0" fmla="*/ 7772144 w 7789606"/>
                            <a:gd name="connsiteY0" fmla="*/ 0 h 3654465"/>
                            <a:gd name="connsiteX1" fmla="*/ 7789606 w 7789606"/>
                            <a:gd name="connsiteY1" fmla="*/ 0 h 3654465"/>
                            <a:gd name="connsiteX2" fmla="*/ 7789606 w 7789606"/>
                            <a:gd name="connsiteY2" fmla="*/ 3654465 h 3654465"/>
                            <a:gd name="connsiteX3" fmla="*/ 0 w 7789606"/>
                            <a:gd name="connsiteY3" fmla="*/ 3654465 h 3654465"/>
                            <a:gd name="connsiteX4" fmla="*/ 0 w 7789606"/>
                            <a:gd name="connsiteY4" fmla="*/ 2856368 h 3654465"/>
                            <a:gd name="connsiteX5" fmla="*/ 429171 w 7789606"/>
                            <a:gd name="connsiteY5" fmla="*/ 2877395 h 3654465"/>
                            <a:gd name="connsiteX6" fmla="*/ 2601623 w 7789606"/>
                            <a:gd name="connsiteY6" fmla="*/ 2770954 h 3654465"/>
                            <a:gd name="connsiteX7" fmla="*/ 7648664 w 7789606"/>
                            <a:gd name="connsiteY7" fmla="*/ 241555 h 3654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789606" h="3654465">
                              <a:moveTo>
                                <a:pt x="7772144" y="0"/>
                              </a:moveTo>
                              <a:lnTo>
                                <a:pt x="7789606" y="0"/>
                              </a:lnTo>
                              <a:lnTo>
                                <a:pt x="7789606" y="3654465"/>
                              </a:lnTo>
                              <a:lnTo>
                                <a:pt x="0" y="3654465"/>
                              </a:lnTo>
                              <a:lnTo>
                                <a:pt x="0" y="2856368"/>
                              </a:lnTo>
                              <a:lnTo>
                                <a:pt x="429171" y="2877395"/>
                              </a:lnTo>
                              <a:cubicBezTo>
                                <a:pt x="1155821" y="2901118"/>
                                <a:pt x="1888673" y="2865801"/>
                                <a:pt x="2601623" y="2770954"/>
                              </a:cubicBezTo>
                              <a:cubicBezTo>
                                <a:pt x="5016863" y="2449644"/>
                                <a:pt x="6923473" y="1485981"/>
                                <a:pt x="7648664" y="2415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77F2258F-9772-432A-8DD9-CD8D31C130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543800"/>
                          <a:ext cx="7789606" cy="2514600"/>
                        </a:xfrm>
                        <a:custGeom>
                          <a:avLst/>
                          <a:gdLst>
                            <a:gd name="connsiteX0" fmla="*/ 7789606 w 7789606"/>
                            <a:gd name="connsiteY0" fmla="*/ 0 h 2514600"/>
                            <a:gd name="connsiteX1" fmla="*/ 7789606 w 7789606"/>
                            <a:gd name="connsiteY1" fmla="*/ 2360167 h 2514600"/>
                            <a:gd name="connsiteX2" fmla="*/ 7789606 w 7789606"/>
                            <a:gd name="connsiteY2" fmla="*/ 2514600 h 2514600"/>
                            <a:gd name="connsiteX3" fmla="*/ 0 w 7789606"/>
                            <a:gd name="connsiteY3" fmla="*/ 2514600 h 2514600"/>
                            <a:gd name="connsiteX4" fmla="*/ 0 w 7789606"/>
                            <a:gd name="connsiteY4" fmla="*/ 2507805 h 2514600"/>
                            <a:gd name="connsiteX5" fmla="*/ 0 w 7789606"/>
                            <a:gd name="connsiteY5" fmla="*/ 225384 h 2514600"/>
                            <a:gd name="connsiteX6" fmla="*/ 7789606 w 7789606"/>
                            <a:gd name="connsiteY6" fmla="*/ 0 h 251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789606" h="2514600">
                              <a:moveTo>
                                <a:pt x="7789606" y="0"/>
                              </a:moveTo>
                              <a:cubicBezTo>
                                <a:pt x="7789606" y="0"/>
                                <a:pt x="7789606" y="0"/>
                                <a:pt x="7789606" y="2360167"/>
                              </a:cubicBezTo>
                              <a:lnTo>
                                <a:pt x="7789606" y="2514600"/>
                              </a:lnTo>
                              <a:lnTo>
                                <a:pt x="0" y="2514600"/>
                              </a:lnTo>
                              <a:lnTo>
                                <a:pt x="0" y="2507805"/>
                              </a:lnTo>
                              <a:cubicBezTo>
                                <a:pt x="0" y="2123448"/>
                                <a:pt x="0" y="1440145"/>
                                <a:pt x="0" y="225384"/>
                              </a:cubicBezTo>
                              <a:cubicBezTo>
                                <a:pt x="2368397" y="954749"/>
                                <a:pt x="6207492" y="1098744"/>
                                <a:pt x="778960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 descr="Drill tip against blueprints on a work table">
                        <a:extLst>
                          <a:ext uri="{FF2B5EF4-FFF2-40B4-BE49-F238E27FC236}">
                            <a16:creationId xmlns:a16="http://schemas.microsoft.com/office/drawing/2014/main" id="{15F4D7CD-AA6F-4EA3-951E-0F70B589BB3A}"/>
                          </a:ext>
                        </a:extLst>
                      </wps:cNvPr>
                      <wps:cNvSpPr/>
                      <wps:spPr>
                        <a:xfrm>
                          <a:off x="9525" y="2286000"/>
                          <a:ext cx="3886200" cy="6048122"/>
                        </a:xfrm>
                        <a:custGeom>
                          <a:avLst/>
                          <a:gdLst>
                            <a:gd name="connsiteX0" fmla="*/ 3886200 w 3886200"/>
                            <a:gd name="connsiteY0" fmla="*/ 0 h 6048122"/>
                            <a:gd name="connsiteX1" fmla="*/ 3886200 w 3886200"/>
                            <a:gd name="connsiteY1" fmla="*/ 6048122 h 6048122"/>
                            <a:gd name="connsiteX2" fmla="*/ 3632264 w 3886200"/>
                            <a:gd name="connsiteY2" fmla="*/ 6045005 h 6048122"/>
                            <a:gd name="connsiteX3" fmla="*/ 217629 w 3886200"/>
                            <a:gd name="connsiteY3" fmla="*/ 5545535 h 6048122"/>
                            <a:gd name="connsiteX4" fmla="*/ 0 w 3886200"/>
                            <a:gd name="connsiteY4" fmla="*/ 5481427 h 6048122"/>
                            <a:gd name="connsiteX5" fmla="*/ 0 w 3886200"/>
                            <a:gd name="connsiteY5" fmla="*/ 1066310 h 6048122"/>
                            <a:gd name="connsiteX6" fmla="*/ 125914 w 3886200"/>
                            <a:gd name="connsiteY6" fmla="*/ 1049157 h 6048122"/>
                            <a:gd name="connsiteX7" fmla="*/ 3816742 w 3886200"/>
                            <a:gd name="connsiteY7" fmla="*/ 29735 h 6048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86200" h="6048122">
                              <a:moveTo>
                                <a:pt x="3886200" y="0"/>
                              </a:moveTo>
                              <a:lnTo>
                                <a:pt x="3886200" y="6048122"/>
                              </a:lnTo>
                              <a:lnTo>
                                <a:pt x="3632264" y="6045005"/>
                              </a:lnTo>
                              <a:cubicBezTo>
                                <a:pt x="2437175" y="6007898"/>
                                <a:pt x="1215654" y="5826716"/>
                                <a:pt x="217629" y="5545535"/>
                              </a:cubicBezTo>
                              <a:lnTo>
                                <a:pt x="0" y="5481427"/>
                              </a:lnTo>
                              <a:lnTo>
                                <a:pt x="0" y="1066310"/>
                              </a:lnTo>
                              <a:lnTo>
                                <a:pt x="125914" y="1049157"/>
                              </a:lnTo>
                              <a:cubicBezTo>
                                <a:pt x="1268961" y="874782"/>
                                <a:pt x="2519349" y="560158"/>
                                <a:pt x="3816742" y="29735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01C33B0" id="Group 1" o:spid="_x0000_s1026" alt="Close-up of drill on a building plan" style="position:absolute;margin-left:0;margin-top:0;width:614.05pt;height:11in;z-index:251667456;mso-width-percent:1000;mso-height-percent:1000;mso-position-horizontal:center;mso-position-horizontal-relative:page;mso-position-vertical:center;mso-position-vertical-relative:page;mso-width-percent:1000;mso-height-percent:1000" coordsize="77982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">
              <v:shape id="Freeform: Shape 1" o:spid="_x0000_s1027" style="position:absolute;width:77982;height:33535;visibility:visible;mso-wrap-style:square;v-text-anchor:top" coordsize="7798209,3353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" path="m,l34587,7c1923036,383,4440967,885,7798209,1554,5136066,2076697,2420610,2986441,134516,3335192l,3353516,,xe" fillcolor="#8cd0e0 [3205]" stroked="f">
                <v:path arrowok="t" o:connecttype="custom" o:connectlocs="0,0;34587,7;7798209,1554;134516,3335192;0,3353516" o:connectangles="0,0,0,0,0"/>
              </v:shape>
              <v:shape id="Freeform: Shape 2" o:spid="_x0000_s1028" style="position:absolute;left:95;width:67957;height:31819;visibility:visible;mso-wrap-style:square;v-text-anchor:top" coordsize="6795679,318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" path="m,l6795679,1267v,,-2486407,2155292,-6619972,3141898l,3181901,,xe" fillcolor="#00a1cd [3206]" stroked="f">
                <v:path arrowok="t" o:connecttype="custom" o:connectlocs="0,0;6795679,1267;175707,3143165;0,3181901" o:connectangles="0,0,0,0"/>
              </v:shape>
              <v:shape id="Freeform: Shape 3" o:spid="_x0000_s1029" style="position:absolute;top:64008;width:77896;height:36544;visibility:visible;mso-wrap-style:square;v-text-anchor:middle" coordsize="7789606,36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" path="m7772144,r17462,l7789606,3654465,,3654465,,2856368r429171,21027c1155821,2901118,1888673,2865801,2601623,2770954,5016863,2449644,6923473,1485981,7648664,241555l7772144,xe" fillcolor="#00a1cd [3206]" stroked="f" strokeweight="1pt">
                <v:stroke joinstyle="miter"/>
                <v:path arrowok="t" o:connecttype="custom" o:connectlocs="7772144,0;7789606,0;7789606,3654465;0,3654465;0,2856368;429171,2877395;2601623,2770954;7648664,241555" o:connectangles="0,0,0,0,0,0,0,0"/>
              </v:shape>
              <v:shape id="Freeform: Shape 4" o:spid="_x0000_s1030" style="position:absolute;top:75438;width:77896;height:25146;visibility:visible;mso-wrap-style:square;v-text-anchor:top" coordsize="7789606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" path="m7789606,v,,,,,2360167l7789606,2514600,,2514600r,-6795c,2123448,,1440145,,225384,2368397,954749,6207492,1098744,7789606,xe" fillcolor="#154875 [3204]" stroked="f">
                <v:path arrowok="t" o:connecttype="custom" o:connectlocs="7789606,0;7789606,2360167;7789606,2514600;0,2514600;0,2507805;0,225384;7789606,0" o:connectangles="0,0,0,0,0,0,0"/>
              </v:shape>
              <v:shape id="Freeform: Shape 5" o:spid="_x0000_s1031" alt="Drill tip against blueprints on a work table" style="position:absolute;left:95;top:22860;width:38862;height:60481;visibility:visible;mso-wrap-style:square;v-text-anchor:middle" coordsize="3886200,6048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" path="m3886200,r,6048122l3632264,6045005c2437175,6007898,1215654,5826716,217629,5545535l,5481427,,1066310r125914,-17153c1268961,874782,2519349,560158,3816742,29735l3886200,xe" stroked="f" strokeweight="1pt">
                <v:fill r:id="rId2" o:title="Drill tip against blueprints on a work table" recolor="t" rotate="t" type="frame"/>
                <v:stroke joinstyle="miter"/>
                <v:path arrowok="t" o:connecttype="custom" o:connectlocs="3886200,0;3886200,6048122;3632264,6045005;217629,5545535;0,5481427;0,1066310;125914,1049157;3816742,29735" o:connectangles="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5DF"/>
    <w:multiLevelType w:val="hybridMultilevel"/>
    <w:tmpl w:val="2EC6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535DE"/>
    <w:multiLevelType w:val="hybridMultilevel"/>
    <w:tmpl w:val="2EC6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A9"/>
    <w:rsid w:val="00036A0E"/>
    <w:rsid w:val="00092BBF"/>
    <w:rsid w:val="00151FE8"/>
    <w:rsid w:val="00180238"/>
    <w:rsid w:val="0019257F"/>
    <w:rsid w:val="00212B3B"/>
    <w:rsid w:val="002168E9"/>
    <w:rsid w:val="00262F2F"/>
    <w:rsid w:val="002778BF"/>
    <w:rsid w:val="002F2023"/>
    <w:rsid w:val="003412E6"/>
    <w:rsid w:val="003C0D13"/>
    <w:rsid w:val="004058F3"/>
    <w:rsid w:val="004262E0"/>
    <w:rsid w:val="00473E6D"/>
    <w:rsid w:val="00484605"/>
    <w:rsid w:val="004915D0"/>
    <w:rsid w:val="004C2821"/>
    <w:rsid w:val="004C4C5F"/>
    <w:rsid w:val="004D566C"/>
    <w:rsid w:val="004E0BEE"/>
    <w:rsid w:val="0061111F"/>
    <w:rsid w:val="00670E42"/>
    <w:rsid w:val="00697246"/>
    <w:rsid w:val="006C5C89"/>
    <w:rsid w:val="0072278A"/>
    <w:rsid w:val="007375E9"/>
    <w:rsid w:val="007B6E37"/>
    <w:rsid w:val="007F56E3"/>
    <w:rsid w:val="00804774"/>
    <w:rsid w:val="0086247C"/>
    <w:rsid w:val="00917C72"/>
    <w:rsid w:val="0096518E"/>
    <w:rsid w:val="0097636C"/>
    <w:rsid w:val="009B4132"/>
    <w:rsid w:val="00A3609B"/>
    <w:rsid w:val="00A57B96"/>
    <w:rsid w:val="00AD7C00"/>
    <w:rsid w:val="00B21F48"/>
    <w:rsid w:val="00B94EA9"/>
    <w:rsid w:val="00BE7AF4"/>
    <w:rsid w:val="00BF3499"/>
    <w:rsid w:val="00C0714C"/>
    <w:rsid w:val="00C9156A"/>
    <w:rsid w:val="00CA70FE"/>
    <w:rsid w:val="00D14819"/>
    <w:rsid w:val="00D66B1A"/>
    <w:rsid w:val="00D81C6B"/>
    <w:rsid w:val="00DD4D0D"/>
    <w:rsid w:val="00E242E1"/>
    <w:rsid w:val="00E405C2"/>
    <w:rsid w:val="00F07022"/>
    <w:rsid w:val="00F438AF"/>
    <w:rsid w:val="00F606F5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1E4A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E9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238"/>
    <w:pPr>
      <w:spacing w:before="400" w:after="0" w:line="240" w:lineRule="auto"/>
      <w:contextualSpacing/>
    </w:pPr>
    <w:rPr>
      <w:rFonts w:asciiTheme="majorHAnsi" w:eastAsiaTheme="majorEastAsia" w:hAnsiTheme="majorHAnsi" w:cstheme="majorBidi"/>
      <w:i/>
      <w:caps/>
      <w:color w:val="154875" w:themeColor="accent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38"/>
    <w:rPr>
      <w:rFonts w:asciiTheme="majorHAnsi" w:eastAsiaTheme="majorEastAsia" w:hAnsiTheme="majorHAnsi" w:cstheme="majorBidi"/>
      <w:i/>
      <w:caps/>
      <w:color w:val="154875" w:themeColor="accent1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6C"/>
    <w:pPr>
      <w:numPr>
        <w:ilvl w:val="1"/>
      </w:numPr>
      <w:spacing w:after="120" w:line="240" w:lineRule="auto"/>
      <w:contextualSpacing/>
      <w:jc w:val="right"/>
    </w:pPr>
    <w:rPr>
      <w:rFonts w:eastAsiaTheme="minorEastAsia" w:cstheme="minorBidi"/>
      <w:b/>
      <w:caps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636C"/>
    <w:rPr>
      <w:rFonts w:eastAsiaTheme="minorEastAsia" w:cstheme="minorBidi"/>
      <w:b/>
      <w:caps/>
      <w:sz w:val="26"/>
      <w:szCs w:val="22"/>
    </w:rPr>
  </w:style>
  <w:style w:type="paragraph" w:styleId="Quote">
    <w:name w:val="Quote"/>
    <w:basedOn w:val="Normal"/>
    <w:next w:val="Normal"/>
    <w:link w:val="QuoteChar"/>
    <w:uiPriority w:val="12"/>
    <w:qFormat/>
    <w:rsid w:val="00B21F48"/>
    <w:pPr>
      <w:spacing w:before="200" w:after="160"/>
      <w:jc w:val="right"/>
    </w:pPr>
    <w:rPr>
      <w:iCs/>
      <w:color w:val="FFFFFF" w:themeColor="background1"/>
      <w:sz w:val="26"/>
    </w:rPr>
  </w:style>
  <w:style w:type="character" w:customStyle="1" w:styleId="QuoteChar">
    <w:name w:val="Quote Char"/>
    <w:basedOn w:val="DefaultParagraphFont"/>
    <w:link w:val="Quote"/>
    <w:uiPriority w:val="12"/>
    <w:rsid w:val="00B21F48"/>
    <w:rPr>
      <w:iCs/>
      <w:color w:val="FFFFFF" w:themeColor="background1"/>
      <w:sz w:val="26"/>
      <w:lang w:val="en-US"/>
    </w:rPr>
  </w:style>
  <w:style w:type="paragraph" w:customStyle="1" w:styleId="Quotecentred">
    <w:name w:val="Quote centred"/>
    <w:basedOn w:val="Quote"/>
    <w:next w:val="Normal"/>
    <w:link w:val="QuotecentredChar"/>
    <w:uiPriority w:val="12"/>
    <w:qFormat/>
    <w:rsid w:val="007F56E3"/>
    <w:pPr>
      <w:jc w:val="center"/>
    </w:p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2168E9"/>
    <w:pPr>
      <w:spacing w:after="0" w:line="240" w:lineRule="auto"/>
      <w:jc w:val="center"/>
    </w:pPr>
    <w:rPr>
      <w:b/>
      <w:sz w:val="32"/>
    </w:rPr>
  </w:style>
  <w:style w:type="character" w:customStyle="1" w:styleId="QuotecentredChar">
    <w:name w:val="Quote centred Char"/>
    <w:basedOn w:val="QuoteChar"/>
    <w:link w:val="Quotecentred"/>
    <w:uiPriority w:val="12"/>
    <w:rsid w:val="00804774"/>
    <w:rPr>
      <w:iCs/>
      <w:color w:val="FFFFFF" w:themeColor="background1"/>
      <w:sz w:val="26"/>
      <w:lang w:val="en-US"/>
    </w:rPr>
  </w:style>
  <w:style w:type="paragraph" w:styleId="Header">
    <w:name w:val="header"/>
    <w:basedOn w:val="Normal"/>
    <w:link w:val="HeaderChar"/>
    <w:uiPriority w:val="99"/>
    <w:semiHidden/>
    <w:rsid w:val="003412E6"/>
    <w:pPr>
      <w:spacing w:after="0" w:line="240" w:lineRule="auto"/>
    </w:pPr>
  </w:style>
  <w:style w:type="character" w:customStyle="1" w:styleId="ContactChar">
    <w:name w:val="Contact Char"/>
    <w:basedOn w:val="DefaultParagraphFont"/>
    <w:link w:val="Contact"/>
    <w:uiPriority w:val="14"/>
    <w:rsid w:val="002168E9"/>
    <w:rPr>
      <w:b/>
      <w:sz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6E37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3412E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37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F3499"/>
    <w:rPr>
      <w:color w:val="808080"/>
    </w:rPr>
  </w:style>
  <w:style w:type="table" w:styleId="TableGrid">
    <w:name w:val="Table Grid"/>
    <w:basedOn w:val="TableNormal"/>
    <w:uiPriority w:val="39"/>
    <w:rsid w:val="00976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onDarkBackground">
    <w:name w:val="Normal on Dark Background"/>
    <w:basedOn w:val="Normal"/>
    <w:link w:val="NormalonDarkBackgroundChar"/>
    <w:uiPriority w:val="13"/>
    <w:qFormat/>
    <w:rsid w:val="00F07022"/>
    <w:pPr>
      <w:spacing w:line="240" w:lineRule="auto"/>
    </w:pPr>
    <w:rPr>
      <w:noProof/>
      <w:color w:val="FFFFFF" w:themeColor="background1"/>
    </w:rPr>
  </w:style>
  <w:style w:type="character" w:customStyle="1" w:styleId="NormalonDarkBackgroundChar">
    <w:name w:val="Normal on Dark Background Char"/>
    <w:basedOn w:val="DefaultParagraphFont"/>
    <w:link w:val="NormalonDarkBackground"/>
    <w:uiPriority w:val="13"/>
    <w:rsid w:val="00804774"/>
    <w:rPr>
      <w:noProof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svg"/><Relationship Id="rId26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sv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Handy-person%20newsletter.dotx" TargetMode="External"/></Relationships>
</file>

<file path=word/theme/theme1.xml><?xml version="1.0" encoding="utf-8"?>
<a:theme xmlns:a="http://schemas.openxmlformats.org/drawingml/2006/main" name="Office Theme">
  <a:themeElements>
    <a:clrScheme name="Handyperson newsletter">
      <a:dk1>
        <a:sysClr val="windowText" lastClr="000000"/>
      </a:dk1>
      <a:lt1>
        <a:sysClr val="window" lastClr="FFFFFF"/>
      </a:lt1>
      <a:dk2>
        <a:srgbClr val="154875"/>
      </a:dk2>
      <a:lt2>
        <a:srgbClr val="FFFFFF"/>
      </a:lt2>
      <a:accent1>
        <a:srgbClr val="154875"/>
      </a:accent1>
      <a:accent2>
        <a:srgbClr val="8CD0E0"/>
      </a:accent2>
      <a:accent3>
        <a:srgbClr val="00A1CD"/>
      </a:accent3>
      <a:accent4>
        <a:srgbClr val="FFFFFF"/>
      </a:accent4>
      <a:accent5>
        <a:srgbClr val="FFFFFF"/>
      </a:accent5>
      <a:accent6>
        <a:srgbClr val="FFFFFF"/>
      </a:accent6>
      <a:hlink>
        <a:srgbClr val="154875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C0A0E1-F87C-4FB9-BA1C-2F0B3DF0D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F9B637-D329-4B92-BD64-01665EF56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590A-857B-4178-B4B7-B7692F58C6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Handy-person newsletter</Template>
  <TotalTime>0</TotalTime>
  <Pages>8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2021-04-28T03:42:00Z</dcterms:created>
  <dcterms:modified xsi:type="dcterms:W3CDTF">2021-04-29T00:52:00Z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